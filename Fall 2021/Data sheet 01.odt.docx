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B520" w14:textId="77777777" w:rsidR="005B6D1F" w:rsidRDefault="00332DF4">
      <w:pPr>
        <w:spacing w:line="360" w:lineRule="auto"/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368CA" wp14:editId="70580E2F">
                <wp:simplePos x="0" y="0"/>
                <wp:positionH relativeFrom="margin">
                  <wp:posOffset>2030818</wp:posOffset>
                </wp:positionH>
                <wp:positionV relativeFrom="paragraph">
                  <wp:posOffset>978197</wp:posOffset>
                </wp:positionV>
                <wp:extent cx="1892295" cy="297180"/>
                <wp:effectExtent l="0" t="0" r="12705" b="2667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295" cy="2971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F9D9452" id="Rectangle 5" o:spid="_x0000_s1026" style="position:absolute;margin-left:159.9pt;margin-top:77pt;width:149pt;height:23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" filled="f" strokecolor="#2f528f" strokeweight=".35281mm">
                <v:textbox inset="0,0,0,0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D250433" wp14:editId="101F24B9">
            <wp:extent cx="4041968" cy="811822"/>
            <wp:effectExtent l="0" t="0" r="0" b="7328"/>
            <wp:docPr id="2" name="Picture 2" descr="Welcome to East West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968" cy="8118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2B7E5E" w14:textId="77777777" w:rsidR="005B6D1F" w:rsidRDefault="00332DF4">
      <w:pPr>
        <w:spacing w:line="360" w:lineRule="auto"/>
        <w:jc w:val="center"/>
        <w:rPr>
          <w:rFonts w:ascii="Times New Roman" w:hAnsi="Times New Roman" w:cs="Times New Roman"/>
          <w:color w:val="1F3864"/>
          <w:sz w:val="36"/>
          <w:szCs w:val="36"/>
        </w:rPr>
      </w:pPr>
      <w:r>
        <w:rPr>
          <w:rFonts w:ascii="Times New Roman" w:hAnsi="Times New Roman" w:cs="Times New Roman"/>
          <w:color w:val="1F3864"/>
          <w:sz w:val="36"/>
          <w:szCs w:val="36"/>
        </w:rPr>
        <w:t>Data sheet (lab 1)</w:t>
      </w:r>
    </w:p>
    <w:p w14:paraId="609BABA5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14CE6E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Course: CSE209 Electrical Circuits</w:t>
      </w:r>
    </w:p>
    <w:p w14:paraId="6C40249B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Title: Introduction to Circuit Elements and Variables</w:t>
      </w:r>
    </w:p>
    <w:p w14:paraId="73C9358F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918947B" w14:textId="77777777" w:rsidR="005B6D1F" w:rsidRDefault="005B6D1F">
      <w:pPr>
        <w:rPr>
          <w:rFonts w:ascii="Times New Roman" w:hAnsi="Times New Roman" w:cs="Times New Roman"/>
          <w:color w:val="1F3864"/>
          <w:sz w:val="40"/>
          <w:szCs w:val="40"/>
        </w:rPr>
      </w:pPr>
    </w:p>
    <w:p w14:paraId="0F04EAF5" w14:textId="77777777" w:rsidR="005B6D1F" w:rsidRDefault="00332DF4">
      <w:r>
        <w:rPr>
          <w:rFonts w:ascii="Times New Roman" w:hAnsi="Times New Roman" w:cs="Times New Roman"/>
          <w:noProof/>
          <w:color w:val="4472C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07AFE" wp14:editId="7A0B1512">
                <wp:simplePos x="0" y="0"/>
                <wp:positionH relativeFrom="column">
                  <wp:posOffset>0</wp:posOffset>
                </wp:positionH>
                <wp:positionV relativeFrom="paragraph">
                  <wp:posOffset>366235</wp:posOffset>
                </wp:positionV>
                <wp:extent cx="557085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63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8.85pt;width:438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" strokecolor="#4472c4" strokeweight=".17625mm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1F3864"/>
          <w:sz w:val="40"/>
          <w:szCs w:val="40"/>
        </w:rPr>
        <w:t>Submitted By:</w:t>
      </w:r>
    </w:p>
    <w:p w14:paraId="4AB67C4A" w14:textId="77777777" w:rsidR="005B6D1F" w:rsidRDefault="00332DF4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D.M. Rafiun -Bin- Masud</w:t>
      </w:r>
    </w:p>
    <w:p w14:paraId="55CB0111" w14:textId="77777777" w:rsidR="005B6D1F" w:rsidRDefault="00332DF4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ID: 2019-3-60-137</w:t>
      </w:r>
    </w:p>
    <w:p w14:paraId="67F4CF60" w14:textId="77777777" w:rsidR="005B6D1F" w:rsidRDefault="00332D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CSE</w:t>
      </w:r>
    </w:p>
    <w:p w14:paraId="35C48CCA" w14:textId="77777777" w:rsidR="005B6D1F" w:rsidRDefault="005B6D1F">
      <w:pPr>
        <w:rPr>
          <w:rFonts w:ascii="Times New Roman" w:hAnsi="Times New Roman" w:cs="Times New Roman"/>
          <w:sz w:val="32"/>
          <w:szCs w:val="32"/>
        </w:rPr>
      </w:pPr>
    </w:p>
    <w:p w14:paraId="5059DEF9" w14:textId="77777777" w:rsidR="005B6D1F" w:rsidRDefault="005B6D1F">
      <w:pPr>
        <w:rPr>
          <w:rFonts w:ascii="Times New Roman" w:hAnsi="Times New Roman" w:cs="Times New Roman"/>
          <w:color w:val="1F3864"/>
          <w:sz w:val="40"/>
          <w:szCs w:val="40"/>
        </w:rPr>
      </w:pPr>
    </w:p>
    <w:p w14:paraId="22CBDC23" w14:textId="77777777" w:rsidR="005B6D1F" w:rsidRDefault="00332DF4">
      <w:r>
        <w:rPr>
          <w:rFonts w:ascii="Times New Roman" w:hAnsi="Times New Roman" w:cs="Times New Roman"/>
          <w:noProof/>
          <w:color w:val="4472C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45997" wp14:editId="715DA7AE">
                <wp:simplePos x="0" y="0"/>
                <wp:positionH relativeFrom="margin">
                  <wp:align>left</wp:align>
                </wp:positionH>
                <wp:positionV relativeFrom="paragraph">
                  <wp:posOffset>361032</wp:posOffset>
                </wp:positionV>
                <wp:extent cx="557085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24F9" id="Straight Connector 4" o:spid="_x0000_s1026" type="#_x0000_t32" style="position:absolute;margin-left:0;margin-top:28.45pt;width:438.65pt;height:0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" strokecolor="#4472c4" strokeweight=".17625mm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1F3864"/>
          <w:sz w:val="40"/>
          <w:szCs w:val="40"/>
        </w:rPr>
        <w:t>Submitted to:</w:t>
      </w:r>
    </w:p>
    <w:p w14:paraId="01C8F0DA" w14:textId="77777777" w:rsidR="005B6D1F" w:rsidRDefault="00332DF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Rashedul Amin Tuhin</w:t>
      </w:r>
    </w:p>
    <w:p w14:paraId="14CC8F46" w14:textId="77777777" w:rsidR="005B6D1F" w:rsidRDefault="00332DF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Senior </w:t>
      </w:r>
      <w:r>
        <w:rPr>
          <w:rFonts w:ascii="Times New Roman" w:hAnsi="Times New Roman" w:cs="Times New Roman"/>
          <w:sz w:val="32"/>
          <w:szCs w:val="32"/>
        </w:rPr>
        <w:t>Lecturer,</w:t>
      </w:r>
    </w:p>
    <w:p w14:paraId="06A12D21" w14:textId="77777777" w:rsidR="005B6D1F" w:rsidRDefault="00332DF4">
      <w:pPr>
        <w:spacing w:after="0" w:line="360" w:lineRule="auto"/>
        <w:jc w:val="both"/>
      </w:pPr>
      <w:r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04CF40C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3B5EE1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7B3B495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4237F9D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0E36873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Pre Lab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3F2AE961" w14:textId="77777777" w:rsidR="005B6D1F" w:rsidRDefault="00332DF4"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0F6B666" wp14:editId="03C02806">
            <wp:extent cx="4451783" cy="6129287"/>
            <wp:effectExtent l="0" t="0" r="5917" b="4813"/>
            <wp:docPr id="5" name="Picture 8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783" cy="61292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4813C4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42B24C4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62E2FAC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4E7A35D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Circuit diagram using PSpice simulator</w:t>
      </w:r>
    </w:p>
    <w:p w14:paraId="5573045F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87B8555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For 5V,</w:t>
      </w:r>
    </w:p>
    <w:p w14:paraId="75B6D907" w14:textId="77777777" w:rsidR="005B6D1F" w:rsidRDefault="00332DF4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CC0DCC" wp14:editId="183A3DFA">
            <wp:extent cx="3269409" cy="2931813"/>
            <wp:effectExtent l="0" t="0" r="7191" b="1887"/>
            <wp:docPr id="6" name="Picture 7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409" cy="29318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B0E8DE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For 6V,</w:t>
      </w:r>
    </w:p>
    <w:p w14:paraId="57E241EC" w14:textId="77777777" w:rsidR="005B6D1F" w:rsidRDefault="00332DF4">
      <w:r>
        <w:rPr>
          <w:noProof/>
        </w:rPr>
        <w:drawing>
          <wp:inline distT="0" distB="0" distL="0" distR="0" wp14:anchorId="0D6864D5" wp14:editId="78F0FE04">
            <wp:extent cx="4074877" cy="2771006"/>
            <wp:effectExtent l="0" t="0" r="1823" b="0"/>
            <wp:docPr id="7" name="Picture 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877" cy="27710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07DA33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E4A8A61" w14:textId="77777777" w:rsidR="005B6D1F" w:rsidRDefault="005B6D1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CAB7963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For 7V,</w:t>
      </w:r>
    </w:p>
    <w:p w14:paraId="595CB61C" w14:textId="77777777" w:rsidR="005B6D1F" w:rsidRDefault="00332DF4">
      <w:r>
        <w:rPr>
          <w:noProof/>
        </w:rPr>
        <w:drawing>
          <wp:inline distT="0" distB="0" distL="0" distR="0" wp14:anchorId="504DD9F6" wp14:editId="55AF8B9B">
            <wp:extent cx="3918981" cy="2736579"/>
            <wp:effectExtent l="0" t="0" r="5319" b="6621"/>
            <wp:docPr id="8" name="Picture 6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981" cy="2736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C346C8" w14:textId="77777777" w:rsidR="005B6D1F" w:rsidRDefault="005B6D1F"/>
    <w:p w14:paraId="627F5519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For 8V,</w:t>
      </w:r>
    </w:p>
    <w:p w14:paraId="49F0963E" w14:textId="77777777" w:rsidR="005B6D1F" w:rsidRDefault="00332DF4">
      <w:r>
        <w:rPr>
          <w:noProof/>
        </w:rPr>
        <w:drawing>
          <wp:inline distT="0" distB="0" distL="0" distR="0" wp14:anchorId="4A8B9FF6" wp14:editId="6984745C">
            <wp:extent cx="4294004" cy="2853494"/>
            <wp:effectExtent l="0" t="0" r="0" b="4006"/>
            <wp:docPr id="9" name="Picture 9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4004" cy="28534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C0B386" w14:textId="77777777" w:rsidR="005B6D1F" w:rsidRDefault="005B6D1F"/>
    <w:p w14:paraId="54B3DDD7" w14:textId="77777777" w:rsidR="005B6D1F" w:rsidRDefault="005B6D1F"/>
    <w:p w14:paraId="135269DC" w14:textId="77777777" w:rsidR="005B6D1F" w:rsidRDefault="005B6D1F"/>
    <w:p w14:paraId="5BB3CDD9" w14:textId="77777777" w:rsidR="005B6D1F" w:rsidRDefault="005B6D1F"/>
    <w:p w14:paraId="1BECEF20" w14:textId="77777777" w:rsidR="005B6D1F" w:rsidRDefault="005B6D1F"/>
    <w:p w14:paraId="6B9E6AAD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For 9V,</w:t>
      </w:r>
    </w:p>
    <w:p w14:paraId="376F56B3" w14:textId="77777777" w:rsidR="005B6D1F" w:rsidRDefault="005B6D1F"/>
    <w:p w14:paraId="455DE193" w14:textId="77777777" w:rsidR="005B6D1F" w:rsidRDefault="00332DF4">
      <w:r>
        <w:rPr>
          <w:noProof/>
        </w:rPr>
        <w:drawing>
          <wp:inline distT="0" distB="0" distL="0" distR="0" wp14:anchorId="1970DF04" wp14:editId="1A285E05">
            <wp:extent cx="4201165" cy="2877086"/>
            <wp:effectExtent l="0" t="0" r="8885" b="0"/>
            <wp:docPr id="10" name="Picture 10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165" cy="28770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3A85B" w14:textId="77777777" w:rsidR="005B6D1F" w:rsidRDefault="00332DF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For 10V,</w:t>
      </w:r>
    </w:p>
    <w:p w14:paraId="4A7E90BC" w14:textId="77777777" w:rsidR="005B6D1F" w:rsidRDefault="00332DF4">
      <w:r>
        <w:rPr>
          <w:noProof/>
        </w:rPr>
        <w:drawing>
          <wp:inline distT="0" distB="0" distL="0" distR="0" wp14:anchorId="19AB96D2" wp14:editId="66C5C82F">
            <wp:extent cx="3963722" cy="2779693"/>
            <wp:effectExtent l="0" t="0" r="0" b="1607"/>
            <wp:docPr id="11" name="Picture 1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722" cy="27796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5B6D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9F8C" w14:textId="77777777" w:rsidR="00332DF4" w:rsidRDefault="00332DF4">
      <w:pPr>
        <w:spacing w:after="0" w:line="240" w:lineRule="auto"/>
      </w:pPr>
      <w:r>
        <w:separator/>
      </w:r>
    </w:p>
  </w:endnote>
  <w:endnote w:type="continuationSeparator" w:id="0">
    <w:p w14:paraId="46B418FE" w14:textId="77777777" w:rsidR="00332DF4" w:rsidRDefault="0033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76A0" w14:textId="77777777" w:rsidR="00332DF4" w:rsidRDefault="00332D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283E48" w14:textId="77777777" w:rsidR="00332DF4" w:rsidRDefault="00332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6D1F"/>
    <w:rsid w:val="00332DF4"/>
    <w:rsid w:val="005B6D1F"/>
    <w:rsid w:val="00A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1F7E"/>
  <w15:docId w15:val="{B35D116C-A588-4E54-81F5-332D7E3F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Rafiun</dc:creator>
  <dc:description/>
  <cp:lastModifiedBy>DM Rafiun</cp:lastModifiedBy>
  <cp:revision>2</cp:revision>
  <dcterms:created xsi:type="dcterms:W3CDTF">2021-11-25T15:14:00Z</dcterms:created>
  <dcterms:modified xsi:type="dcterms:W3CDTF">2021-11-25T15:14:00Z</dcterms:modified>
</cp:coreProperties>
</file>